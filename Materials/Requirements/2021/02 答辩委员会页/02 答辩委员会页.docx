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center"/>
        <w:rPr>
          <w:sz w:val="32"/>
          <w:szCs w:val="32"/>
        </w:rPr>
      </w:pPr>
      <w:bookmarkStart w:id="0" w:name="_Toc535244457"/>
    </w:p>
    <w:p>
      <w:pPr>
        <w:ind w:firstLine="0"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博士学位论文答辩委员会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答辩人：XXX</w:t>
      </w:r>
    </w:p>
    <w:p>
      <w:pPr>
        <w:spacing w:line="360" w:lineRule="auto"/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答辩委员会委员：</w:t>
      </w:r>
    </w:p>
    <w:p>
      <w:pPr>
        <w:spacing w:line="360" w:lineRule="auto"/>
        <w:ind w:firstLine="0" w:firstLineChars="0"/>
        <w:jc w:val="center"/>
        <w:rPr>
          <w:sz w:val="18"/>
          <w:szCs w:val="18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32"/>
          <w:szCs w:val="32"/>
        </w:rPr>
        <w:t>XXXXXXXXXX大学XXX: ________________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FF0000"/>
          <w:sz w:val="18"/>
          <w:szCs w:val="18"/>
        </w:rPr>
        <w:t>注：主席</w:t>
      </w:r>
      <w:r>
        <w:rPr>
          <w:rFonts w:hint="eastAsia"/>
          <w:sz w:val="18"/>
          <w:szCs w:val="18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XXXXXXXXXX大学XXX:__________________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XXXXXXXXXX大学XXX:__________________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XXXXXXXXXX大学XXX:__________________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XXXXXXXXXX大学XXX:__________________</w:t>
      </w:r>
    </w:p>
    <w:p>
      <w:pPr>
        <w:spacing w:line="360" w:lineRule="auto"/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答辩时间：XXXX年XX月XX日</w:t>
      </w:r>
    </w:p>
    <w:p>
      <w:pPr>
        <w:spacing w:line="36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答辩地点：XXXXXX</w:t>
      </w:r>
    </w:p>
    <w:p>
      <w:pPr>
        <w:spacing w:line="360" w:lineRule="auto"/>
        <w:rPr>
          <w:rFonts w:hint="eastAsia"/>
          <w:sz w:val="32"/>
          <w:szCs w:val="32"/>
        </w:rPr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bookmarkEnd w:id="0"/>
    <w:p>
      <w:pPr>
        <w:spacing w:line="240" w:lineRule="auto"/>
        <w:ind w:left="0" w:leftChars="0" w:firstLine="0" w:firstLineChars="0"/>
      </w:pPr>
      <w:bookmarkStart w:id="1" w:name="_GoBack"/>
      <w:bookmarkEnd w:id="1"/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outside" w:y="1"/>
      <w:ind w:firstLine="360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6</w:t>
    </w:r>
    <w:r>
      <w:rPr>
        <w:rStyle w:val="30"/>
      </w:rPr>
      <w:fldChar w:fldCharType="end"/>
    </w:r>
  </w:p>
  <w:p>
    <w:pPr>
      <w:pStyle w:val="19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西安交通大学博士学位论文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C995136"/>
    <w:rsid w:val="1CB1188A"/>
    <w:rsid w:val="1E1C6C05"/>
    <w:rsid w:val="1FB524EB"/>
    <w:rsid w:val="2058054C"/>
    <w:rsid w:val="22AC462D"/>
    <w:rsid w:val="23FA7D30"/>
    <w:rsid w:val="280152A9"/>
    <w:rsid w:val="2AC80DE5"/>
    <w:rsid w:val="2F887D82"/>
    <w:rsid w:val="2FBE5666"/>
    <w:rsid w:val="337E6462"/>
    <w:rsid w:val="33C8039A"/>
    <w:rsid w:val="34CC63EF"/>
    <w:rsid w:val="36F758C0"/>
    <w:rsid w:val="37725325"/>
    <w:rsid w:val="383E0E2E"/>
    <w:rsid w:val="3B9919E4"/>
    <w:rsid w:val="3CD66317"/>
    <w:rsid w:val="3E474817"/>
    <w:rsid w:val="3EFF6A08"/>
    <w:rsid w:val="428F44E1"/>
    <w:rsid w:val="4A4E576D"/>
    <w:rsid w:val="4BA4594E"/>
    <w:rsid w:val="4C951E7C"/>
    <w:rsid w:val="51D4209C"/>
    <w:rsid w:val="52EB2F68"/>
    <w:rsid w:val="5470703E"/>
    <w:rsid w:val="565367F7"/>
    <w:rsid w:val="57050BC3"/>
    <w:rsid w:val="5BD6735C"/>
    <w:rsid w:val="5C1A5D6C"/>
    <w:rsid w:val="61A4715F"/>
    <w:rsid w:val="64910044"/>
    <w:rsid w:val="64BF3D83"/>
    <w:rsid w:val="6B4E26F1"/>
    <w:rsid w:val="71CD37F3"/>
    <w:rsid w:val="761560DE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  <w:style w:type="paragraph" w:customStyle="1" w:styleId="45">
    <w:name w:val="段落"/>
    <w:basedOn w:val="1"/>
    <w:qFormat/>
    <w:uiPriority w:val="0"/>
    <w:pPr>
      <w:spacing w:before="100" w:line="420" w:lineRule="exact"/>
      <w:ind w:firstLine="480" w:firstLineChars="200"/>
    </w:pPr>
  </w:style>
  <w:style w:type="paragraph" w:customStyle="1" w:styleId="46">
    <w:name w:val="Title"/>
    <w:basedOn w:val="25"/>
    <w:qFormat/>
    <w:uiPriority w:val="0"/>
    <w:pPr>
      <w:widowControl/>
      <w:adjustRightInd w:val="0"/>
      <w:spacing w:after="360" w:line="420" w:lineRule="exact"/>
      <w:textAlignment w:val="baseline"/>
      <w:outlineLvl w:val="9"/>
    </w:pPr>
    <w:rPr>
      <w:rFonts w:cs="Times New Roman"/>
      <w:b w:val="0"/>
      <w:bCs w:val="0"/>
      <w:kern w:val="0"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3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Jessica _T</cp:lastModifiedBy>
  <dcterms:modified xsi:type="dcterms:W3CDTF">2020-12-29T06:16:53Z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