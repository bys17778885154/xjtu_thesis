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center"/>
        <w:rPr>
          <w:sz w:val="32"/>
          <w:szCs w:val="32"/>
        </w:rPr>
      </w:pPr>
      <w:bookmarkStart w:id="0" w:name="_Toc535244457"/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-52070</wp:posOffset>
                </wp:positionV>
                <wp:extent cx="3552190" cy="679450"/>
                <wp:effectExtent l="4445" t="4445" r="5715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19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：无“合作导师及导师团队”</w:t>
                            </w:r>
                          </w:p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-4.1pt;height:53.5pt;width:279.7pt;z-index:251666432;mso-width-relative:page;mso-height-relative:page;" fillcolor="#FFFFFF [3201]" filled="t" stroked="t" coordsize="21600,21600" o:gfxdata="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WYRANUAAAAI&#10;AQAADwAAAAAAAAABACAAAAAiAAAAZHJzL2Rvd25yZXYueG1sUEsBAhQAFAAAAAgAh07iQKUZYq9Y&#10;AgAAtw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：无“合作导师及导师团队”</w:t>
                      </w:r>
                    </w:p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1009015</wp:posOffset>
            </wp:positionH>
            <wp:positionV relativeFrom="margin">
              <wp:posOffset>708025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27940</wp:posOffset>
                </wp:positionV>
                <wp:extent cx="4172585" cy="594360"/>
                <wp:effectExtent l="4445" t="4445" r="13970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585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：有“合作导师”，无“导师团队”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2.2pt;height:46.8pt;width:328.55pt;z-index:251672576;mso-width-relative:page;mso-height-relative:page;" fillcolor="#FFFFFF [3201]" filled="t" stroked="t" coordsize="21600,21600" o:gfxdata="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3XUxtQA&#10;AAAGAQAADwAAAAAAAAABACAAAAAiAAAAZHJzL2Rvd25yZXYueG1sUEsBAhQAFAAAAAgAh07iQLIP&#10;RVpcAgAAtwQAAA4AAAAAAAAAAQAgAAAAI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：有“合作导师”，无“导师团队”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17"/>
        <w:spacing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" name="图片 1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-71755</wp:posOffset>
                </wp:positionV>
                <wp:extent cx="2343785" cy="1162685"/>
                <wp:effectExtent l="5080" t="4445" r="1333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16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注：以下情况可认定为申请学生的合作导师。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与招生简章中一致的合作导师；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CSC项目的合作导师；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交叉培养项目认定的合作导师。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pt;margin-top:-5.65pt;height:91.55pt;width:184.55pt;z-index:251696128;mso-width-relative:page;mso-height-relative:page;" fillcolor="#FFFFFF [3201]" filled="t" stroked="t" coordsize="21600,21600" o:gfxdata="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wY2DtgA&#10;AAALAQAADwAAAAAAAAABACAAAAAiAAAAZHJzL2Rvd25yZXYueG1sUEsBAhQAFAAAAAgAh07iQF23&#10;BpdYAgAAu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  <w:t>注：以下情况可认定为申请学生的合作导师。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与招生简章中一致的合作导师；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CSC项目的合作导师；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交叉培养项目认定的合作导师。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594995</wp:posOffset>
                </wp:positionV>
                <wp:extent cx="409575" cy="685800"/>
                <wp:effectExtent l="0" t="0" r="952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9.7pt;margin-top:46.85pt;height:54pt;width:32.25pt;z-index:251709440;mso-width-relative:page;mso-height-relative:page;" filled="f" stroked="t" coordsize="21600,21600" o:gfxdata="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7jnm9kAAAAKAQAADwAA&#10;AAAAAAABACAAAAAiAAAAZHJzL2Rvd25yZXYueG1sUEsBAhQAFAAAAAgAh07iQLk6O+IVAgAA8gMA&#10;AA4AAAAAAAAAAQAgAAAAKAEAAGRycy9lMm9Eb2MueG1sUEsFBgAAAAAGAAYAWQEAAK8FAAAAAA==&#10;">
                <v:fill on="f" focussize="0,0"/>
                <v:stroke weight="1.5pt" color="#FF0000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  <w:bookmarkStart w:id="2" w:name="_GoBack"/>
      <w:bookmarkEnd w:id="2"/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300990</wp:posOffset>
                </wp:positionV>
                <wp:extent cx="2076450" cy="0"/>
                <wp:effectExtent l="0" t="9525" r="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95pt;margin-top:23.7pt;height:0pt;width:163.5pt;z-index:251723776;mso-width-relative:page;mso-height-relative:page;" filled="f" stroked="t" coordsize="21600,21600" o:gfxdata="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mNCN2AAAAAkBAAAPAAAAAAAA&#10;AAEAIAAAACIAAABkcnMvZG93bnJldi54bWxQSwECFAAUAAAACACHTuJAXWCL+tkBAACbAwAADgAA&#10;AAAAAAABACAAAAAnAQAAZHJzL2Uyb0RvYy54bWxQSwUGAAAAAAYABgBZAQAAcgUAAAAA&#10;">
                <v:fill on="f" focussize="0,0"/>
                <v:stroke weight="1.5pt" color="#FF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</w:rPr>
        <w:t>：XXX教授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beforeLines="200" w:line="480" w:lineRule="atLeast"/>
        <w:jc w:val="center"/>
        <w:rPr>
          <w:rFonts w:hint="eastAsia"/>
          <w:sz w:val="44"/>
          <w:szCs w:val="4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40640</wp:posOffset>
                </wp:positionV>
                <wp:extent cx="4027170" cy="639445"/>
                <wp:effectExtent l="4445" t="4445" r="698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63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：无“合作导师”，有“导师团队”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3.2pt;height:50.35pt;width:317.1pt;z-index:251683840;mso-width-relative:page;mso-height-relative:page;" fillcolor="#FFFFFF [3201]" filled="t" stroked="t" coordsize="21600,21600" o:gfxdata="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JCm91AAAAAcB&#10;AAAPAAAAAAAAAAEAIAAAACIAAABkcnMvZG93bnJldi54bWxQSwECFAAUAAAACACHTuJAr/5mFFgC&#10;AAC3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：无“合作导师”，有“导师团队”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1009015</wp:posOffset>
            </wp:positionH>
            <wp:positionV relativeFrom="margin">
              <wp:posOffset>708025</wp:posOffset>
            </wp:positionV>
            <wp:extent cx="3670935" cy="853440"/>
            <wp:effectExtent l="0" t="0" r="0" b="0"/>
            <wp:wrapTopAndBottom/>
            <wp:docPr id="2" name="图片 2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both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rFonts w:hint="eastAsia" w:hAnsi="宋体"/>
          <w:sz w:val="32"/>
          <w:szCs w:val="32"/>
          <w:highlight w:val="none"/>
          <w:lang w:eastAsia="zh-CN"/>
        </w:rPr>
        <w:t>导师团队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团队</w:t>
      </w:r>
      <w:r>
        <w:rPr>
          <w:rFonts w:hint="eastAsia" w:hAnsi="宋体"/>
          <w:sz w:val="32"/>
          <w:szCs w:val="32"/>
          <w:highlight w:val="none"/>
          <w:lang w:val="en-US" w:eastAsia="zh-CN"/>
        </w:rPr>
        <w:t xml:space="preserve"> 或  “团队名称”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“导师团队”的书写需与招生简章保持一致</w:t>
      </w:r>
      <w:r>
        <w:rPr>
          <w:rFonts w:hint="eastAsia"/>
          <w:sz w:val="32"/>
          <w:szCs w:val="32"/>
        </w:rPr>
        <w:t>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bookmarkStart w:id="1" w:name="_Toc381977845"/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  <w:bookmarkEnd w:id="1"/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thesis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color w:val="FF0000"/>
          <w:sz w:val="21"/>
        </w:rPr>
      </w:pPr>
      <w:r>
        <w:rPr>
          <w:rFonts w:hint="eastAsia"/>
          <w:sz w:val="32"/>
          <w:szCs w:val="32"/>
        </w:rPr>
        <w:t>XXXXXXXXX（</w:t>
      </w:r>
      <w:r>
        <w:rPr>
          <w:rFonts w:hint="eastAsia"/>
          <w:color w:val="FF0000"/>
          <w:sz w:val="21"/>
        </w:rPr>
        <w:t>注：此处为专业学位的英文翻译，单词首字母大写，</w:t>
      </w:r>
    </w:p>
    <w:p>
      <w:pPr>
        <w:spacing w:line="360" w:lineRule="auto"/>
        <w:ind w:firstLine="0" w:firstLineChars="0"/>
        <w:jc w:val="center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例如：工程硕士：Master of Engineering；详见《专业学位（领域）英文标准翻译》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合作导师及导师团队的写法须与中文题名页保持一致。若</w:t>
      </w:r>
      <w:r>
        <w:rPr>
          <w:rFonts w:hint="eastAsia"/>
          <w:color w:val="FF0000"/>
          <w:sz w:val="21"/>
        </w:rPr>
        <w:t>为导师姓名全拼，名在前，姓在后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FF3407"/>
    <w:multiLevelType w:val="singleLevel"/>
    <w:tmpl w:val="21FF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3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4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5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0C3C1310"/>
    <w:rsid w:val="10D379C9"/>
    <w:rsid w:val="16AD298E"/>
    <w:rsid w:val="1B1758A5"/>
    <w:rsid w:val="1C995136"/>
    <w:rsid w:val="1CB1188A"/>
    <w:rsid w:val="1E1C6C05"/>
    <w:rsid w:val="1FB524EB"/>
    <w:rsid w:val="22AC462D"/>
    <w:rsid w:val="27E658F3"/>
    <w:rsid w:val="280152A9"/>
    <w:rsid w:val="2AC80DE5"/>
    <w:rsid w:val="2BE63382"/>
    <w:rsid w:val="2F887D82"/>
    <w:rsid w:val="2FBE5666"/>
    <w:rsid w:val="337E6462"/>
    <w:rsid w:val="33C8039A"/>
    <w:rsid w:val="34CC63EF"/>
    <w:rsid w:val="36F758C0"/>
    <w:rsid w:val="37725325"/>
    <w:rsid w:val="383E0E2E"/>
    <w:rsid w:val="3A2C2D69"/>
    <w:rsid w:val="3B9919E4"/>
    <w:rsid w:val="3E474817"/>
    <w:rsid w:val="3EFF6A08"/>
    <w:rsid w:val="428F44E1"/>
    <w:rsid w:val="43632FB6"/>
    <w:rsid w:val="447D117A"/>
    <w:rsid w:val="46C90842"/>
    <w:rsid w:val="46F76F98"/>
    <w:rsid w:val="4A4E576D"/>
    <w:rsid w:val="4BA4594E"/>
    <w:rsid w:val="4C951E7C"/>
    <w:rsid w:val="50B969DA"/>
    <w:rsid w:val="52EB2F68"/>
    <w:rsid w:val="5470703E"/>
    <w:rsid w:val="565367F7"/>
    <w:rsid w:val="5C1A5D6C"/>
    <w:rsid w:val="5DA40D80"/>
    <w:rsid w:val="61A4715F"/>
    <w:rsid w:val="64910044"/>
    <w:rsid w:val="64BF3D83"/>
    <w:rsid w:val="681330FB"/>
    <w:rsid w:val="6B4E26F1"/>
    <w:rsid w:val="6B6B506A"/>
    <w:rsid w:val="71CD37F3"/>
    <w:rsid w:val="761560DE"/>
    <w:rsid w:val="77B121DA"/>
    <w:rsid w:val="78365F58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  <w:style w:type="paragraph" w:customStyle="1" w:styleId="45">
    <w:name w:val="段落"/>
    <w:basedOn w:val="1"/>
    <w:qFormat/>
    <w:uiPriority w:val="0"/>
    <w:pPr>
      <w:widowControl/>
      <w:spacing w:line="420" w:lineRule="exact"/>
      <w:ind w:firstLine="5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0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Jessica _T</cp:lastModifiedBy>
  <dcterms:modified xsi:type="dcterms:W3CDTF">2021-01-08T08:52:12Z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